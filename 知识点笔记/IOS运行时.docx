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F95639">
      <w:pPr>
        <w:pStyle w:val="1"/>
      </w:pPr>
      <w:r>
        <w:t>Runtime</w:t>
      </w:r>
    </w:p>
    <w:p w:rsidR="006A539D" w:rsidRDefault="006A539D" w:rsidP="00F95639">
      <w:pPr>
        <w:pStyle w:val="a"/>
      </w:pPr>
      <w:r>
        <w:rPr>
          <w:rFonts w:hint="eastAsia"/>
        </w:rPr>
        <w:t>数据结构</w:t>
      </w:r>
    </w:p>
    <w:p w:rsidR="006A539D" w:rsidRDefault="006A539D" w:rsidP="006A539D">
      <w:pPr>
        <w:pStyle w:val="a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4171569" cy="23503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97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659" cy="23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78" w:rsidRDefault="006A539D" w:rsidP="006A539D">
      <w:pPr>
        <w:pStyle w:val="a"/>
      </w:pPr>
      <w:r>
        <w:rPr>
          <w:rFonts w:hint="eastAsia"/>
        </w:rPr>
        <w:t>类对象</w:t>
      </w:r>
      <w:r>
        <w:rPr>
          <w:rFonts w:hint="eastAsia"/>
        </w:rPr>
        <w:t>&amp;</w:t>
      </w:r>
      <w:r>
        <w:rPr>
          <w:rFonts w:hint="eastAsia"/>
        </w:rPr>
        <w:t>元类对象</w:t>
      </w:r>
    </w:p>
    <w:p w:rsidR="006A539D" w:rsidRDefault="006A539D" w:rsidP="006A539D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8978" cy="24052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98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768" cy="24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9D" w:rsidRDefault="00F13D78" w:rsidP="00527F3A">
      <w:pPr>
        <w:pStyle w:val="a"/>
      </w:pPr>
      <w:r>
        <w:rPr>
          <w:rFonts w:hint="eastAsia"/>
        </w:rPr>
        <w:t>消息传递</w:t>
      </w:r>
    </w:p>
    <w:p w:rsidR="001322D6" w:rsidRDefault="001322D6" w:rsidP="001322D6">
      <w:pPr>
        <w:pStyle w:val="a"/>
        <w:numPr>
          <w:ilvl w:val="1"/>
          <w:numId w:val="3"/>
        </w:numPr>
      </w:pPr>
      <w:r>
        <w:rPr>
          <w:rFonts w:hint="eastAsia"/>
        </w:rPr>
        <w:t>当前实例所对应的类对象的缓存</w:t>
      </w:r>
    </w:p>
    <w:p w:rsidR="006A539D" w:rsidRDefault="006A539D" w:rsidP="006A539D">
      <w:pPr>
        <w:pStyle w:val="a"/>
        <w:numPr>
          <w:ilvl w:val="2"/>
          <w:numId w:val="3"/>
        </w:numPr>
      </w:pPr>
      <w:r>
        <w:rPr>
          <w:rFonts w:hint="eastAsia"/>
        </w:rPr>
        <w:t>缓存方法列表查找：哈希查找</w:t>
      </w:r>
    </w:p>
    <w:p w:rsidR="001322D6" w:rsidRDefault="001322D6" w:rsidP="001322D6">
      <w:pPr>
        <w:pStyle w:val="a"/>
        <w:numPr>
          <w:ilvl w:val="1"/>
          <w:numId w:val="3"/>
        </w:numPr>
      </w:pPr>
      <w:r>
        <w:rPr>
          <w:rFonts w:hint="eastAsia"/>
        </w:rPr>
        <w:t>当前类的方法列表</w:t>
      </w:r>
    </w:p>
    <w:p w:rsidR="006A539D" w:rsidRDefault="006A539D" w:rsidP="006A539D">
      <w:pPr>
        <w:pStyle w:val="a"/>
        <w:numPr>
          <w:ilvl w:val="2"/>
          <w:numId w:val="3"/>
        </w:numPr>
      </w:pPr>
      <w:r>
        <w:rPr>
          <w:rFonts w:hint="eastAsia"/>
        </w:rPr>
        <w:t>一般方法列表查找：已排序，二分查找；未排序，一般遍历</w:t>
      </w:r>
    </w:p>
    <w:p w:rsidR="001322D6" w:rsidRDefault="001322D6" w:rsidP="001322D6">
      <w:pPr>
        <w:pStyle w:val="a"/>
        <w:numPr>
          <w:ilvl w:val="1"/>
          <w:numId w:val="3"/>
        </w:numPr>
      </w:pPr>
      <w:r>
        <w:rPr>
          <w:rFonts w:hint="eastAsia"/>
        </w:rPr>
        <w:t>当前类的</w:t>
      </w:r>
      <w:proofErr w:type="spellStart"/>
      <w:r>
        <w:rPr>
          <w:rFonts w:hint="eastAsia"/>
        </w:rPr>
        <w:t>superClass</w:t>
      </w:r>
      <w:proofErr w:type="spellEnd"/>
      <w:r>
        <w:rPr>
          <w:rFonts w:hint="eastAsia"/>
        </w:rPr>
        <w:t>指针逐级查找父类的方法列表</w:t>
      </w:r>
    </w:p>
    <w:p w:rsidR="00527F3A" w:rsidRDefault="00527F3A" w:rsidP="001322D6">
      <w:pPr>
        <w:pStyle w:val="a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20B92A77" wp14:editId="7A9EDB69">
            <wp:extent cx="4042674" cy="22777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98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209" cy="22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9D" w:rsidRDefault="006A539D" w:rsidP="006A539D">
      <w:pPr>
        <w:pStyle w:val="a"/>
      </w:pPr>
      <w:r>
        <w:rPr>
          <w:rFonts w:hint="eastAsia"/>
        </w:rPr>
        <w:t>父类逐级查找</w:t>
      </w:r>
    </w:p>
    <w:p w:rsidR="006A539D" w:rsidRDefault="006A539D" w:rsidP="001322D6">
      <w:pPr>
        <w:pStyle w:val="a"/>
        <w:numPr>
          <w:ilvl w:val="1"/>
          <w:numId w:val="3"/>
        </w:num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01843" cy="2367406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98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69" cy="23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39" w:rsidRDefault="00F95639" w:rsidP="00F95639">
      <w:pPr>
        <w:pStyle w:val="a"/>
      </w:pPr>
      <w:r>
        <w:rPr>
          <w:rFonts w:hint="eastAsia"/>
        </w:rPr>
        <w:t>消息转发</w:t>
      </w:r>
    </w:p>
    <w:p w:rsidR="006A539D" w:rsidRDefault="006A539D" w:rsidP="006A539D">
      <w:pPr>
        <w:pStyle w:val="a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4445889" cy="25049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98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012" cy="25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9D" w:rsidRPr="00D53858" w:rsidRDefault="00F13D78" w:rsidP="00527F3A">
      <w:pPr>
        <w:pStyle w:val="a"/>
      </w:pPr>
      <w:r>
        <w:rPr>
          <w:rFonts w:hint="eastAsia"/>
        </w:rPr>
        <w:t>方法混淆</w:t>
      </w:r>
      <w:r w:rsidR="00D53858">
        <w:rPr>
          <w:rFonts w:hint="eastAsia"/>
        </w:rPr>
        <w:t>（</w:t>
      </w:r>
      <w:r w:rsidR="00D53858">
        <w:rPr>
          <w:rFonts w:hint="eastAsia"/>
        </w:rPr>
        <w:t>Method</w:t>
      </w:r>
      <w:r w:rsidR="00D53858">
        <w:rPr>
          <w:lang w:val="en-US"/>
        </w:rPr>
        <w:t>-</w:t>
      </w:r>
      <w:proofErr w:type="spellStart"/>
      <w:r w:rsidR="00D53858">
        <w:rPr>
          <w:lang w:val="en-US"/>
        </w:rPr>
        <w:t>Swizzling</w:t>
      </w:r>
      <w:proofErr w:type="spellEnd"/>
      <w:r w:rsidR="00D53858">
        <w:rPr>
          <w:rFonts w:hint="eastAsia"/>
          <w:lang w:val="en-US"/>
        </w:rPr>
        <w:t>）</w:t>
      </w:r>
    </w:p>
    <w:p w:rsidR="00D53858" w:rsidRPr="00527F3A" w:rsidRDefault="00D53858" w:rsidP="00D53858">
      <w:pPr>
        <w:pStyle w:val="a"/>
        <w:numPr>
          <w:ilvl w:val="1"/>
          <w:numId w:val="3"/>
        </w:numPr>
      </w:pPr>
      <w:r>
        <w:rPr>
          <w:rFonts w:hint="eastAsia"/>
          <w:lang w:val="en-US"/>
        </w:rPr>
        <w:t>比如要在进出页面时候打印日志，需要在</w:t>
      </w:r>
      <w:proofErr w:type="spellStart"/>
      <w:r>
        <w:rPr>
          <w:rFonts w:hint="eastAsia"/>
          <w:lang w:val="en-US"/>
        </w:rPr>
        <w:t>viewWillAppear</w:t>
      </w:r>
      <w:proofErr w:type="spellEnd"/>
      <w:r>
        <w:rPr>
          <w:rFonts w:hint="eastAsia"/>
          <w:lang w:val="en-US"/>
        </w:rPr>
        <w:t>，</w:t>
      </w:r>
      <w:proofErr w:type="spellStart"/>
      <w:r>
        <w:rPr>
          <w:rFonts w:hint="eastAsia"/>
          <w:lang w:val="en-US"/>
        </w:rPr>
        <w:t>viewWillDisappear</w:t>
      </w:r>
      <w:proofErr w:type="spellEnd"/>
      <w:r>
        <w:rPr>
          <w:rFonts w:hint="eastAsia"/>
          <w:lang w:val="en-US"/>
        </w:rPr>
        <w:t>里添加打印日志的代</w:t>
      </w:r>
      <w:r>
        <w:rPr>
          <w:rFonts w:hint="eastAsia"/>
          <w:lang w:val="en-US"/>
        </w:rPr>
        <w:lastRenderedPageBreak/>
        <w:t>码。使用</w:t>
      </w:r>
      <w:r>
        <w:rPr>
          <w:rFonts w:hint="eastAsia"/>
          <w:lang w:val="en-US"/>
        </w:rPr>
        <w:t>Method-</w:t>
      </w:r>
      <w:proofErr w:type="spellStart"/>
      <w:r>
        <w:rPr>
          <w:rFonts w:hint="eastAsia"/>
          <w:lang w:val="en-US"/>
        </w:rPr>
        <w:t>Swizzling</w:t>
      </w:r>
      <w:proofErr w:type="spellEnd"/>
      <w:r>
        <w:rPr>
          <w:rFonts w:hint="eastAsia"/>
          <w:lang w:val="en-US"/>
        </w:rPr>
        <w:t>替换系统方法，就不需要在所有页面的</w:t>
      </w:r>
      <w:proofErr w:type="spellStart"/>
      <w:r>
        <w:rPr>
          <w:rFonts w:hint="eastAsia"/>
          <w:lang w:val="en-US"/>
        </w:rPr>
        <w:t>viewWillAppear</w:t>
      </w:r>
      <w:proofErr w:type="spellEnd"/>
      <w:r>
        <w:rPr>
          <w:rFonts w:hint="eastAsia"/>
          <w:lang w:val="en-US"/>
        </w:rPr>
        <w:t>和</w:t>
      </w:r>
      <w:proofErr w:type="spellStart"/>
      <w:r>
        <w:rPr>
          <w:rFonts w:hint="eastAsia"/>
          <w:lang w:val="en-US"/>
        </w:rPr>
        <w:t>viewWillDisappear</w:t>
      </w:r>
      <w:proofErr w:type="spellEnd"/>
      <w:r>
        <w:rPr>
          <w:rFonts w:hint="eastAsia"/>
          <w:lang w:val="en-US"/>
        </w:rPr>
        <w:t>里都添加这行代码，只需要在替换方法里添加就可以了。</w:t>
      </w:r>
    </w:p>
    <w:p w:rsidR="00527F3A" w:rsidRPr="00D53858" w:rsidRDefault="00527F3A" w:rsidP="00D53858">
      <w:pPr>
        <w:pStyle w:val="a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B6BB941" wp14:editId="6EAEF237">
            <wp:extent cx="4272476" cy="2407201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98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754" cy="241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3858" w:rsidRPr="00D53858" w:rsidRDefault="00D53858" w:rsidP="00D53858">
      <w:pPr>
        <w:pStyle w:val="a"/>
      </w:pPr>
      <w:r>
        <w:rPr>
          <w:rFonts w:hint="eastAsia"/>
        </w:rPr>
        <w:t>动态添加方法</w:t>
      </w:r>
    </w:p>
    <w:p w:rsidR="00D53858" w:rsidRDefault="00D53858" w:rsidP="00D53858">
      <w:pPr>
        <w:pStyle w:val="a"/>
        <w:numPr>
          <w:ilvl w:val="1"/>
          <w:numId w:val="3"/>
        </w:numPr>
        <w:rPr>
          <w:rFonts w:hint="eastAsia"/>
        </w:rPr>
      </w:pPr>
    </w:p>
    <w:p w:rsidR="00F95639" w:rsidRPr="006A539D" w:rsidRDefault="00F95639" w:rsidP="006A539D">
      <w:pPr>
        <w:pStyle w:val="a"/>
        <w:numPr>
          <w:ilvl w:val="0"/>
          <w:numId w:val="0"/>
        </w:numPr>
        <w:ind w:left="432"/>
        <w:rPr>
          <w:rFonts w:hint="eastAsia"/>
          <w:lang w:val="en-US"/>
        </w:rPr>
      </w:pPr>
    </w:p>
    <w:sectPr w:rsidR="00F95639" w:rsidRPr="006A539D">
      <w:footerReference w:type="default" r:id="rId13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5FF" w:rsidRDefault="002A25FF">
      <w:r>
        <w:separator/>
      </w:r>
    </w:p>
    <w:p w:rsidR="002A25FF" w:rsidRDefault="002A25FF"/>
  </w:endnote>
  <w:endnote w:type="continuationSeparator" w:id="0">
    <w:p w:rsidR="002A25FF" w:rsidRDefault="002A25FF">
      <w:r>
        <w:continuationSeparator/>
      </w:r>
    </w:p>
    <w:p w:rsidR="002A25FF" w:rsidRDefault="002A25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5FF" w:rsidRDefault="002A25FF">
      <w:r>
        <w:separator/>
      </w:r>
    </w:p>
    <w:p w:rsidR="002A25FF" w:rsidRDefault="002A25FF"/>
  </w:footnote>
  <w:footnote w:type="continuationSeparator" w:id="0">
    <w:p w:rsidR="002A25FF" w:rsidRDefault="002A25FF">
      <w:r>
        <w:continuationSeparator/>
      </w:r>
    </w:p>
    <w:p w:rsidR="002A25FF" w:rsidRDefault="002A25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39"/>
    <w:rsid w:val="001322D6"/>
    <w:rsid w:val="002A25FF"/>
    <w:rsid w:val="00527F3A"/>
    <w:rsid w:val="00533586"/>
    <w:rsid w:val="00547C66"/>
    <w:rsid w:val="006A539D"/>
    <w:rsid w:val="00C35F1A"/>
    <w:rsid w:val="00C9613D"/>
    <w:rsid w:val="00D53858"/>
    <w:rsid w:val="00F13D78"/>
    <w:rsid w:val="00F9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598AD"/>
  <w15:chartTrackingRefBased/>
  <w15:docId w15:val="{E4E15265-9791-6C4F-9289-5E3B4AC4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izi/Library/Containers/com.microsoft.Word/Data/Library/Application%20Support/Microsoft/Office/16.0/DTS/zh-Hans%7b0B82DD48-B867-FC4F-BEB9-180D3CC4144F%7d/%7b8F099ABE-6087-0444-80DA-39F15FDB8F3F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EC"/>
    <w:rsid w:val="006A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734A5AB215DA9A4686110A4E5E6E6EFA">
    <w:name w:val="734A5AB215DA9A4686110A4E5E6E6EFA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A6864DE2D767FA4984DBBBCF38E51EEB">
    <w:name w:val="A6864DE2D767FA4984DBBBCF38E51EE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37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2018-10-15T07:30:00Z</dcterms:created>
  <dcterms:modified xsi:type="dcterms:W3CDTF">2018-10-15T08:37:00Z</dcterms:modified>
</cp:coreProperties>
</file>